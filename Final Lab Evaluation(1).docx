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3F" w:rsidRPr="00682C9F" w:rsidRDefault="00B42A3F" w:rsidP="00B42A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CST8285</w:t>
      </w:r>
    </w:p>
    <w:p w:rsidR="00B42A3F" w:rsidRPr="00682C9F" w:rsidRDefault="00AB26D1" w:rsidP="00B42A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</w:t>
      </w:r>
      <w:r w:rsidR="00B42A3F">
        <w:rPr>
          <w:b/>
          <w:sz w:val="32"/>
          <w:szCs w:val="32"/>
        </w:rPr>
        <w:t xml:space="preserve"> Lab -</w:t>
      </w:r>
      <w:r w:rsidR="00B42A3F" w:rsidRPr="00682C9F">
        <w:rPr>
          <w:b/>
          <w:sz w:val="32"/>
          <w:szCs w:val="32"/>
        </w:rPr>
        <w:t xml:space="preserve"> Mark Breakdown</w:t>
      </w:r>
    </w:p>
    <w:p w:rsidR="00B42A3F" w:rsidRDefault="001D41A9" w:rsidP="00B42A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Possible points: 44</w:t>
      </w:r>
    </w:p>
    <w:p w:rsidR="00CA203A" w:rsidRPr="00682C9F" w:rsidRDefault="00CA203A" w:rsidP="00CA203A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1246"/>
      </w:tblGrid>
      <w:tr w:rsidR="00B42A3F" w:rsidTr="00C55BA3">
        <w:tc>
          <w:tcPr>
            <w:tcW w:w="8330" w:type="dxa"/>
          </w:tcPr>
          <w:p w:rsidR="00B42A3F" w:rsidRPr="00BB0636" w:rsidRDefault="00B42A3F" w:rsidP="00C55BA3">
            <w:pPr>
              <w:rPr>
                <w:b/>
              </w:rPr>
            </w:pPr>
          </w:p>
        </w:tc>
        <w:tc>
          <w:tcPr>
            <w:tcW w:w="1246" w:type="dxa"/>
          </w:tcPr>
          <w:p w:rsidR="00B42A3F" w:rsidRDefault="00B42A3F" w:rsidP="00C55BA3">
            <w:r>
              <w:t>Your mark</w:t>
            </w:r>
          </w:p>
        </w:tc>
      </w:tr>
      <w:tr w:rsidR="00B42A3F" w:rsidTr="00C55BA3">
        <w:tc>
          <w:tcPr>
            <w:tcW w:w="8330" w:type="dxa"/>
          </w:tcPr>
          <w:p w:rsidR="00B42A3F" w:rsidRDefault="00B42A3F" w:rsidP="00C55BA3">
            <w:pPr>
              <w:rPr>
                <w:b/>
              </w:rPr>
            </w:pPr>
            <w:r>
              <w:rPr>
                <w:b/>
              </w:rPr>
              <w:t>Lab Instructions Followed</w:t>
            </w:r>
          </w:p>
          <w:p w:rsidR="00B42A3F" w:rsidRDefault="00B42A3F" w:rsidP="00C55BA3">
            <w:pPr>
              <w:jc w:val="right"/>
            </w:pPr>
          </w:p>
          <w:p w:rsidR="00B42A3F" w:rsidRPr="00B2310C" w:rsidRDefault="00B42A3F" w:rsidP="00C55BA3">
            <w:pPr>
              <w:jc w:val="right"/>
              <w:rPr>
                <w:b/>
              </w:rPr>
            </w:pPr>
            <w:r>
              <w:rPr>
                <w:b/>
              </w:rPr>
              <w:t>Task 1</w:t>
            </w:r>
          </w:p>
          <w:p w:rsidR="00B42A3F" w:rsidRDefault="00CA203A" w:rsidP="00C55BA3">
            <w:pPr>
              <w:jc w:val="right"/>
            </w:pPr>
            <w:r>
              <w:t xml:space="preserve">Set up </w:t>
            </w:r>
            <w:r w:rsidR="00AB26D1">
              <w:t xml:space="preserve">the new </w:t>
            </w:r>
            <w:proofErr w:type="spellStart"/>
            <w:r w:rsidR="00AB26D1">
              <w:t>adminusers</w:t>
            </w:r>
            <w:proofErr w:type="spellEnd"/>
            <w:r w:rsidR="00AB26D1">
              <w:t xml:space="preserve"> table in the </w:t>
            </w:r>
            <w:proofErr w:type="spellStart"/>
            <w:r w:rsidR="00AB26D1">
              <w:t>wp_eatery</w:t>
            </w:r>
            <w:proofErr w:type="spellEnd"/>
            <w:r w:rsidR="00AB26D1">
              <w:t xml:space="preserve"> as instructed</w:t>
            </w:r>
          </w:p>
          <w:p w:rsidR="00B42A3F" w:rsidRDefault="00AB26D1" w:rsidP="00C55BA3">
            <w:pPr>
              <w:jc w:val="right"/>
            </w:pPr>
            <w:r>
              <w:t xml:space="preserve">Insert the username/password in the </w:t>
            </w:r>
            <w:proofErr w:type="spellStart"/>
            <w:r>
              <w:t>adminusers</w:t>
            </w:r>
            <w:proofErr w:type="spellEnd"/>
            <w:r>
              <w:t xml:space="preserve"> as instructed</w:t>
            </w:r>
          </w:p>
          <w:p w:rsidR="00B42A3F" w:rsidRDefault="00B42A3F" w:rsidP="00C55BA3">
            <w:pPr>
              <w:jc w:val="right"/>
              <w:rPr>
                <w:b/>
              </w:rPr>
            </w:pPr>
          </w:p>
          <w:p w:rsidR="00B42A3F" w:rsidRPr="00B2310C" w:rsidRDefault="00B42A3F" w:rsidP="00C55BA3">
            <w:pPr>
              <w:jc w:val="right"/>
              <w:rPr>
                <w:b/>
              </w:rPr>
            </w:pPr>
            <w:r>
              <w:rPr>
                <w:b/>
              </w:rPr>
              <w:t>Task 2</w:t>
            </w:r>
          </w:p>
          <w:p w:rsidR="00B42A3F" w:rsidRDefault="00AB26D1" w:rsidP="00C55BA3">
            <w:pPr>
              <w:jc w:val="right"/>
            </w:pPr>
            <w:r>
              <w:t xml:space="preserve">Ensure the </w:t>
            </w:r>
            <w:proofErr w:type="spellStart"/>
            <w:r>
              <w:t>mailing_list.php</w:t>
            </w:r>
            <w:proofErr w:type="spellEnd"/>
            <w:r>
              <w:t xml:space="preserve"> script is secured unless logged in</w:t>
            </w:r>
          </w:p>
          <w:p w:rsidR="00CA203A" w:rsidRDefault="002E1D25" w:rsidP="00C55BA3">
            <w:pPr>
              <w:jc w:val="right"/>
            </w:pPr>
            <w:proofErr w:type="spellStart"/>
            <w:r>
              <w:t>u</w:t>
            </w:r>
            <w:r w:rsidR="00AB26D1">
              <w:t>serlogin.php</w:t>
            </w:r>
            <w:proofErr w:type="spellEnd"/>
            <w:r w:rsidR="00AB26D1">
              <w:t xml:space="preserve"> </w:t>
            </w:r>
            <w:r>
              <w:t>script exists and the login</w:t>
            </w:r>
            <w:r w:rsidR="00AB26D1">
              <w:t xml:space="preserve"> form created</w:t>
            </w:r>
          </w:p>
          <w:p w:rsidR="002E1D25" w:rsidRDefault="002E1D25" w:rsidP="00C55BA3">
            <w:pPr>
              <w:jc w:val="right"/>
            </w:pPr>
            <w:r>
              <w:t>login form is validated properly as instructed</w:t>
            </w:r>
          </w:p>
          <w:p w:rsidR="00AB26D1" w:rsidRDefault="00AB26D1" w:rsidP="00C55BA3">
            <w:pPr>
              <w:jc w:val="right"/>
            </w:pPr>
            <w:r>
              <w:t>User is able to login through the form using (</w:t>
            </w:r>
            <w:r w:rsidR="002E1D25">
              <w:t>a</w:t>
            </w:r>
            <w:r>
              <w:t>dmin/</w:t>
            </w:r>
            <w:proofErr w:type="spellStart"/>
            <w:r>
              <w:t>passme</w:t>
            </w:r>
            <w:proofErr w:type="spellEnd"/>
            <w:r>
              <w:t>)</w:t>
            </w:r>
          </w:p>
          <w:p w:rsidR="00CA203A" w:rsidRDefault="002E1D25" w:rsidP="00C55BA3">
            <w:pPr>
              <w:jc w:val="right"/>
            </w:pPr>
            <w:proofErr w:type="spellStart"/>
            <w:r>
              <w:t>Lastlogin</w:t>
            </w:r>
            <w:proofErr w:type="spellEnd"/>
            <w:r>
              <w:t xml:space="preserve"> date/time is updated correctly after login</w:t>
            </w:r>
          </w:p>
          <w:p w:rsidR="00CA203A" w:rsidRDefault="002E1D25" w:rsidP="00C55BA3">
            <w:pPr>
              <w:jc w:val="right"/>
            </w:pPr>
            <w:r>
              <w:t xml:space="preserve">The session ID, session </w:t>
            </w:r>
            <w:proofErr w:type="spellStart"/>
            <w:r>
              <w:t>AdminID</w:t>
            </w:r>
            <w:proofErr w:type="spellEnd"/>
            <w:r>
              <w:t xml:space="preserve"> and last login date/time is displayed on the </w:t>
            </w:r>
            <w:proofErr w:type="spellStart"/>
            <w:r>
              <w:t>mailing_list.php</w:t>
            </w:r>
            <w:proofErr w:type="spellEnd"/>
          </w:p>
          <w:p w:rsidR="00B42A3F" w:rsidRDefault="00B42A3F" w:rsidP="00C55BA3">
            <w:pPr>
              <w:jc w:val="right"/>
            </w:pPr>
          </w:p>
          <w:p w:rsidR="00B42A3F" w:rsidRDefault="00B42A3F" w:rsidP="00C55BA3">
            <w:pPr>
              <w:jc w:val="right"/>
              <w:rPr>
                <w:b/>
              </w:rPr>
            </w:pPr>
            <w:r>
              <w:rPr>
                <w:b/>
              </w:rPr>
              <w:t>Task 3</w:t>
            </w:r>
          </w:p>
          <w:p w:rsidR="00B42A3F" w:rsidRDefault="002E1D25" w:rsidP="00C55BA3">
            <w:pPr>
              <w:jc w:val="right"/>
            </w:pPr>
            <w:r>
              <w:t>New file element is added to the contact form</w:t>
            </w:r>
          </w:p>
          <w:p w:rsidR="00B42A3F" w:rsidRDefault="0069561D" w:rsidP="00C55BA3">
            <w:pPr>
              <w:jc w:val="right"/>
            </w:pPr>
            <w:r>
              <w:t>File is uploaded to the proper “files” folder</w:t>
            </w:r>
          </w:p>
          <w:p w:rsidR="001D41A9" w:rsidRDefault="001D41A9" w:rsidP="00C55BA3">
            <w:pPr>
              <w:jc w:val="right"/>
            </w:pPr>
            <w:r>
              <w:t xml:space="preserve">Email is encrypted and stored properly in the </w:t>
            </w:r>
            <w:proofErr w:type="spellStart"/>
            <w:r>
              <w:t>mailinglist</w:t>
            </w:r>
            <w:proofErr w:type="spellEnd"/>
            <w:r>
              <w:t xml:space="preserve"> table</w:t>
            </w:r>
          </w:p>
          <w:p w:rsidR="001D41A9" w:rsidRPr="00B275DA" w:rsidRDefault="001D41A9" w:rsidP="00C55BA3">
            <w:pPr>
              <w:jc w:val="right"/>
            </w:pPr>
            <w:r>
              <w:t xml:space="preserve">The email hash value is displayed in the table on the </w:t>
            </w:r>
            <w:proofErr w:type="spellStart"/>
            <w:r>
              <w:t>mailinglist.php</w:t>
            </w:r>
            <w:proofErr w:type="spellEnd"/>
            <w:r>
              <w:t xml:space="preserve"> script</w:t>
            </w:r>
          </w:p>
        </w:tc>
        <w:tc>
          <w:tcPr>
            <w:tcW w:w="1246" w:type="dxa"/>
          </w:tcPr>
          <w:p w:rsidR="00B42A3F" w:rsidRDefault="00B42A3F" w:rsidP="00C55BA3"/>
          <w:p w:rsidR="00B42A3F" w:rsidRDefault="00B42A3F" w:rsidP="00C55BA3"/>
          <w:p w:rsidR="00AB26D1" w:rsidRDefault="00AB26D1" w:rsidP="00C55BA3"/>
          <w:p w:rsidR="00B42A3F" w:rsidRDefault="00AB26D1" w:rsidP="00C55BA3">
            <w:r>
              <w:t>10</w:t>
            </w:r>
          </w:p>
          <w:p w:rsidR="00B42A3F" w:rsidRDefault="00AB26D1" w:rsidP="00C55BA3">
            <w:r>
              <w:t>2</w:t>
            </w:r>
          </w:p>
          <w:p w:rsidR="00B42A3F" w:rsidRDefault="00B42A3F" w:rsidP="00C55BA3"/>
          <w:p w:rsidR="00B42A3F" w:rsidRDefault="00B42A3F" w:rsidP="00C55BA3"/>
          <w:p w:rsidR="00B42A3F" w:rsidRDefault="00AB26D1" w:rsidP="00C55BA3">
            <w:r>
              <w:t>5</w:t>
            </w:r>
          </w:p>
          <w:p w:rsidR="00B42A3F" w:rsidRDefault="00AB26D1" w:rsidP="00C55BA3">
            <w:r>
              <w:t>2</w:t>
            </w:r>
          </w:p>
          <w:p w:rsidR="00B42A3F" w:rsidRDefault="002E1D25" w:rsidP="00C55BA3">
            <w:r>
              <w:t>2</w:t>
            </w:r>
          </w:p>
          <w:p w:rsidR="00CA203A" w:rsidRDefault="002E1D25" w:rsidP="00C55BA3">
            <w:r>
              <w:t>5</w:t>
            </w:r>
          </w:p>
          <w:p w:rsidR="00B42A3F" w:rsidRDefault="002E1D25" w:rsidP="00C55BA3">
            <w:r>
              <w:t>2</w:t>
            </w:r>
          </w:p>
          <w:p w:rsidR="00B42A3F" w:rsidRDefault="00B42A3F" w:rsidP="00C55BA3"/>
          <w:p w:rsidR="00B42A3F" w:rsidRDefault="002E1D25" w:rsidP="00C55BA3">
            <w:r>
              <w:t>6</w:t>
            </w:r>
          </w:p>
          <w:p w:rsidR="00B42A3F" w:rsidRDefault="00B42A3F" w:rsidP="00C55BA3"/>
          <w:p w:rsidR="00B42A3F" w:rsidRDefault="00B42A3F" w:rsidP="00C55BA3"/>
          <w:p w:rsidR="00CA203A" w:rsidRDefault="002E1D25" w:rsidP="00C55BA3">
            <w:r>
              <w:t>2</w:t>
            </w:r>
          </w:p>
          <w:p w:rsidR="00B42A3F" w:rsidRDefault="0069561D" w:rsidP="00C55BA3">
            <w:r>
              <w:t>2</w:t>
            </w:r>
          </w:p>
          <w:p w:rsidR="00B42A3F" w:rsidRDefault="001D41A9" w:rsidP="00C55BA3">
            <w:r>
              <w:t>2</w:t>
            </w:r>
          </w:p>
          <w:p w:rsidR="001D41A9" w:rsidRDefault="001D41A9" w:rsidP="00C55BA3">
            <w:r>
              <w:t>2</w:t>
            </w:r>
          </w:p>
        </w:tc>
      </w:tr>
      <w:tr w:rsidR="00B42A3F" w:rsidTr="00C55BA3">
        <w:tc>
          <w:tcPr>
            <w:tcW w:w="8330" w:type="dxa"/>
          </w:tcPr>
          <w:p w:rsidR="00B42A3F" w:rsidRDefault="00B42A3F" w:rsidP="00C55BA3">
            <w:pPr>
              <w:rPr>
                <w:b/>
              </w:rPr>
            </w:pPr>
            <w:r>
              <w:rPr>
                <w:b/>
              </w:rPr>
              <w:t>Submission Requirements</w:t>
            </w:r>
          </w:p>
          <w:p w:rsidR="00B42A3F" w:rsidRPr="00985330" w:rsidRDefault="00B42A3F" w:rsidP="00C55BA3">
            <w:pPr>
              <w:jc w:val="right"/>
            </w:pPr>
            <w:r>
              <w:t>Zip file is submitted to blackboard</w:t>
            </w:r>
          </w:p>
        </w:tc>
        <w:tc>
          <w:tcPr>
            <w:tcW w:w="1246" w:type="dxa"/>
          </w:tcPr>
          <w:p w:rsidR="00B42A3F" w:rsidRDefault="00B42A3F" w:rsidP="00C55BA3">
            <w:bookmarkStart w:id="0" w:name="_GoBack"/>
            <w:bookmarkEnd w:id="0"/>
          </w:p>
          <w:p w:rsidR="00B42A3F" w:rsidRDefault="006A61F1" w:rsidP="00C55BA3">
            <w:r>
              <w:t>2</w:t>
            </w:r>
          </w:p>
        </w:tc>
      </w:tr>
      <w:tr w:rsidR="00B42A3F" w:rsidTr="00C55BA3">
        <w:tc>
          <w:tcPr>
            <w:tcW w:w="8330" w:type="dxa"/>
          </w:tcPr>
          <w:p w:rsidR="00B42A3F" w:rsidRPr="003B46BB" w:rsidRDefault="00B42A3F" w:rsidP="00C55BA3">
            <w:pPr>
              <w:jc w:val="right"/>
              <w:rPr>
                <w:b/>
              </w:rPr>
            </w:pPr>
            <w:r w:rsidRPr="003B46BB">
              <w:rPr>
                <w:b/>
              </w:rPr>
              <w:t>Total</w:t>
            </w:r>
          </w:p>
        </w:tc>
        <w:tc>
          <w:tcPr>
            <w:tcW w:w="1246" w:type="dxa"/>
          </w:tcPr>
          <w:p w:rsidR="00B42A3F" w:rsidRPr="003B46BB" w:rsidRDefault="001D41A9" w:rsidP="00CA203A">
            <w:pPr>
              <w:rPr>
                <w:b/>
              </w:rPr>
            </w:pPr>
            <w:r>
              <w:rPr>
                <w:b/>
              </w:rPr>
              <w:t>44</w:t>
            </w:r>
          </w:p>
        </w:tc>
      </w:tr>
    </w:tbl>
    <w:p w:rsidR="00D60DA5" w:rsidRDefault="00D60DA5"/>
    <w:sectPr w:rsidR="00D6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3F"/>
    <w:rsid w:val="000D5F78"/>
    <w:rsid w:val="001D41A9"/>
    <w:rsid w:val="002E1D25"/>
    <w:rsid w:val="0069561D"/>
    <w:rsid w:val="006A61F1"/>
    <w:rsid w:val="009C5597"/>
    <w:rsid w:val="00AB26D1"/>
    <w:rsid w:val="00B42A3F"/>
    <w:rsid w:val="00CA203A"/>
    <w:rsid w:val="00D60DA5"/>
    <w:rsid w:val="00F2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3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A3F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3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A3F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D01B715C.dotm</Template>
  <TotalTime>299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Ottawa Senators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Freeman</dc:creator>
  <cp:lastModifiedBy>Michael Freeman</cp:lastModifiedBy>
  <cp:revision>4</cp:revision>
  <dcterms:created xsi:type="dcterms:W3CDTF">2014-03-28T16:21:00Z</dcterms:created>
  <dcterms:modified xsi:type="dcterms:W3CDTF">2014-11-17T22:11:00Z</dcterms:modified>
</cp:coreProperties>
</file>